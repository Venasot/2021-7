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bookmarkStart w:id="6" w:name="_GoBack"/>
      <w:bookmarkEnd w:id="6"/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7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Crystal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Delia Hu</w:t>
            </w:r>
          </w:p>
        </w:tc>
      </w:tr>
      <w:t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Resource Needs</w:t>
            </w:r>
          </w:p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Stakeholder Register </w:t>
            </w:r>
            <w:r>
              <w:rPr>
                <w:rFonts w:hint="eastAsia" w:cstheme="minorHAnsi"/>
                <w:lang w:eastAsia="zh-CN"/>
              </w:rPr>
              <w:t>use</w:t>
            </w:r>
          </w:p>
          <w:p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D651954855DF724D99F041EF65734CC3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How to use Stakeholder Register correctly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ind w:firstLine="95" w:firstLineChars="50"/>
        <w:rPr>
          <w:rFonts w:cstheme="minorHAnsi"/>
        </w:rPr>
      </w:pPr>
      <w:r>
        <w:rPr>
          <w:rFonts w:cstheme="minorHAnsi"/>
        </w:rPr>
        <w:t>K</w:t>
      </w:r>
      <w:r>
        <w:rPr>
          <w:rFonts w:hint="eastAsia" w:cstheme="minorHAnsi"/>
          <w:lang w:eastAsia="zh-CN"/>
        </w:rPr>
        <w:t>nowing</w:t>
      </w:r>
      <w:r>
        <w:rPr>
          <w:rFonts w:cstheme="minorHAnsi"/>
          <w:lang w:eastAsia="zh-CN"/>
        </w:rPr>
        <w:t xml:space="preserve"> </w:t>
      </w:r>
      <w:r>
        <w:rPr>
          <w:rFonts w:hint="eastAsia" w:cstheme="minorHAnsi"/>
          <w:lang w:eastAsia="zh-CN"/>
        </w:rPr>
        <w:t>h</w:t>
      </w:r>
      <w:r>
        <w:rPr>
          <w:rFonts w:cstheme="minorHAnsi"/>
        </w:rPr>
        <w:t>ow to use stakeholder correctly and convert code to form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Think about people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people think about it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Learn how to use Stakeholder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Four people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54" w:type="dxa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  <w:p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Think about the distinctive features of the three characters and learn how to hand in screenshots with stakeholder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Uploading screenshots can be done without having to type as much code as the table, and you can upload screenshots directly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Think about the character and his characteristics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cstheme="minorHAnsi"/>
                <w:lang w:eastAsia="zh-CN"/>
              </w:rPr>
              <w:t>ora</w:t>
            </w:r>
            <w:r>
              <w:rPr>
                <w:rFonts w:cstheme="minorHAnsi"/>
                <w:lang w:eastAsia="zh-CN"/>
              </w:rPr>
              <w:t xml:space="preserve"> Wang, Delia Hu, Crystal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a screenshot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eastAsia"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cstheme="minorHAnsi"/>
                <w:lang w:eastAsia="zh-CN"/>
              </w:rPr>
              <w:t>ora</w:t>
            </w:r>
            <w:r>
              <w:rPr>
                <w:rFonts w:cstheme="minorHAnsi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Resource Needs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eastAsia" w:cstheme="minorHAnsi"/>
                <w:lang w:eastAsia="zh-CN"/>
              </w:rPr>
            </w:pPr>
            <w:r>
              <w:rPr>
                <w:rFonts w:cstheme="minorHAnsi"/>
              </w:rPr>
              <w:t xml:space="preserve">Nora </w:t>
            </w:r>
            <w:r>
              <w:rPr>
                <w:rFonts w:cstheme="minorHAnsi"/>
                <w:lang w:eastAsia="zh-CN"/>
              </w:rPr>
              <w:t>W</w:t>
            </w:r>
            <w:r>
              <w:rPr>
                <w:rFonts w:hint="eastAsia" w:cstheme="minorHAnsi"/>
                <w:lang w:eastAsia="zh-CN"/>
              </w:rPr>
              <w:t>ang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Think about what it takes and how much it costs to be a company</w:t>
      </w:r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Complete the overhead design of a small company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Think about how resources are configured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eastAsia"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Delia Hu</w:t>
            </w:r>
            <w:r>
              <w:rPr>
                <w:rFonts w:hint="eastAsia" w:cstheme="minorHAnsi"/>
                <w:lang w:eastAsia="zh-CN"/>
              </w:rPr>
              <w:t>，</w:t>
            </w:r>
            <w:r>
              <w:rPr>
                <w:rFonts w:cstheme="minorHAnsi"/>
                <w:lang w:eastAsia="zh-CN"/>
              </w:rPr>
              <w:t>V</w:t>
            </w:r>
            <w:r>
              <w:rPr>
                <w:rFonts w:hint="eastAsia" w:cstheme="minorHAnsi"/>
                <w:lang w:eastAsia="zh-CN"/>
              </w:rPr>
              <w:t>era</w:t>
            </w:r>
            <w:r>
              <w:rPr>
                <w:rFonts w:cstheme="minorHAnsi"/>
                <w:lang w:eastAsia="zh-CN"/>
              </w:rPr>
              <w:t xml:space="preserve"> H</w:t>
            </w:r>
            <w:r>
              <w:rPr>
                <w:rFonts w:hint="eastAsia" w:cstheme="minorHAnsi"/>
                <w:lang w:eastAsia="zh-CN"/>
              </w:rPr>
              <w:t>ua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 xml:space="preserve">11 </w:t>
            </w:r>
            <w:r>
              <w:rPr>
                <w:rFonts w:cstheme="minorHAnsi"/>
                <w:lang w:eastAsia="zh-CN"/>
              </w:rPr>
              <w:t>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the template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11 </w:t>
            </w:r>
            <w:r>
              <w:rPr>
                <w:rFonts w:cstheme="minorHAnsi"/>
                <w:lang w:eastAsia="zh-CN"/>
              </w:rPr>
              <w:t>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33EAC"/>
    <w:rsid w:val="000547C0"/>
    <w:rsid w:val="00086771"/>
    <w:rsid w:val="001C4533"/>
    <w:rsid w:val="001E0877"/>
    <w:rsid w:val="0020000C"/>
    <w:rsid w:val="00212D56"/>
    <w:rsid w:val="002B2D13"/>
    <w:rsid w:val="003130ED"/>
    <w:rsid w:val="0034721D"/>
    <w:rsid w:val="003D5BF7"/>
    <w:rsid w:val="003D5D47"/>
    <w:rsid w:val="003F257D"/>
    <w:rsid w:val="0046480A"/>
    <w:rsid w:val="004F7189"/>
    <w:rsid w:val="005A7328"/>
    <w:rsid w:val="006344A8"/>
    <w:rsid w:val="006C2459"/>
    <w:rsid w:val="006F5CF4"/>
    <w:rsid w:val="00734EEC"/>
    <w:rsid w:val="007F04FA"/>
    <w:rsid w:val="009663D5"/>
    <w:rsid w:val="00AC4494"/>
    <w:rsid w:val="00B11D29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2B5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4 字符"/>
    <w:basedOn w:val="13"/>
    <w:link w:val="5"/>
    <w:uiPriority w:val="9"/>
    <w:rPr>
      <w:b/>
    </w:rPr>
  </w:style>
  <w:style w:type="character" w:customStyle="1" w:styleId="15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D651954855DF724D99F041EF65734C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39632-8C1B-3549-B8F1-9278EF1F07BF}"/>
      </w:docPartPr>
      <w:docPartBody>
        <w:p>
          <w:pPr>
            <w:pStyle w:val="74"/>
          </w:pPr>
          <w:r>
            <w:t>Presenter: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587C2B"/>
    <w:rsid w:val="008D3853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4">
    <w:name w:val="D651954855DF724D99F041EF65734CC3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5">
    <w:name w:val="A004E9BF650FE84AB87EB93A69EA69A1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6">
    <w:name w:val="D46FF815EC104445972BD32972E805BF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7">
    <w:name w:val="59DE754114E5BF41938D5A6E98B47939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8">
    <w:name w:val="1A0EA3824A55BB488273084D35E75F28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9">
    <w:name w:val="2BC67C349120AD4A8B508DF133FC39D1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0">
    <w:name w:val="95EB35B530E8DB4DACABDCC2B9A2077F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1">
    <w:name w:val="0A646726D6B14F4F9C2F1D9569607A40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2">
    <w:name w:val="A989E30DD2033A4BB8D7B396B667F6BB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3">
    <w:name w:val="74EC3956FEB1E14DB79A67694B5BC3BE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4">
    <w:name w:val="2D805CE2C2080F4C9BF639F65CF77465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5">
    <w:name w:val="E13E5E62ED18164F9BC0B533993C3EE5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6">
    <w:name w:val="A6D07174D5F6504798A80683684D0723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7">
    <w:name w:val="25A1A3309845DC4FA4002D5EE2B54C43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8">
    <w:name w:val="B29A945455394B49B7A917C57D6BFC2E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5542552F-FBC5-443F-B977-388D14297F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H:\Informal meeting minutes.dotx</Template>
  <Pages>2</Pages>
  <Words>270</Words>
  <Characters>1543</Characters>
  <Lines>12</Lines>
  <Paragraphs>3</Paragraphs>
  <TotalTime>26</TotalTime>
  <ScaleCrop>false</ScaleCrop>
  <LinksUpToDate>false</LinksUpToDate>
  <CharactersWithSpaces>1810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会飞了~布欧</cp:lastModifiedBy>
  <dcterms:modified xsi:type="dcterms:W3CDTF">2021-11-11T12:06:12Z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13F6A4B72DC14DEB901B6ADD8AA17276</vt:lpwstr>
  </property>
</Properties>
</file>